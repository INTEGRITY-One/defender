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05" w:rsidRDefault="00080505" w:rsidP="00080505">
      <w:pPr>
        <w:ind w:right="206"/>
        <w:jc w:val="right"/>
        <w:rPr>
          <w:rFonts w:ascii="Lucida Sans Unicode" w:hAnsi="Lucida Sans Unicode" w:cs="Lucida Sans Unicode"/>
          <w:sz w:val="16"/>
          <w:szCs w:val="16"/>
        </w:rPr>
      </w:pPr>
    </w:p>
    <w:p w:rsidR="0047534C" w:rsidRDefault="0047534C" w:rsidP="00080505">
      <w:pPr>
        <w:ind w:right="206"/>
        <w:jc w:val="right"/>
        <w:rPr>
          <w:rFonts w:ascii="Lucida Sans Unicode" w:hAnsi="Lucida Sans Unicode" w:cs="Lucida Sans Unicode"/>
          <w:sz w:val="16"/>
          <w:szCs w:val="16"/>
        </w:rPr>
      </w:pPr>
    </w:p>
    <w:p w:rsidR="003C6726" w:rsidRDefault="003C6726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47534C" w:rsidRDefault="0047534C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3B3D5A" w:rsidRDefault="003B3D5A" w:rsidP="003B3D5A">
      <w:pPr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              </w:t>
      </w:r>
    </w:p>
    <w:p w:rsidR="005D2533" w:rsidRDefault="003B3D5A" w:rsidP="003B3D5A">
      <w:pPr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               </w:t>
      </w:r>
    </w:p>
    <w:p w:rsidR="005D2533" w:rsidRDefault="00805CC5" w:rsidP="00805CC5">
      <w:pPr>
        <w:jc w:val="center"/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</w:t>
      </w:r>
    </w:p>
    <w:p w:rsidR="00080505" w:rsidRDefault="005D2533" w:rsidP="005D2533">
      <w:pPr>
        <w:jc w:val="center"/>
        <w:rPr>
          <w:rFonts w:ascii="Arial" w:hAnsi="Arial" w:cs="Arial"/>
          <w:sz w:val="48"/>
          <w:szCs w:val="48"/>
        </w:rPr>
      </w:pPr>
      <w:r w:rsidRPr="005D2533">
        <w:rPr>
          <w:rFonts w:ascii="Arial" w:hAnsi="Arial" w:cs="Arial"/>
          <w:sz w:val="48"/>
          <w:szCs w:val="48"/>
        </w:rPr>
        <w:t>Test Case Scenarios</w:t>
      </w:r>
    </w:p>
    <w:p w:rsidR="005D2533" w:rsidRPr="005D2533" w:rsidRDefault="005D2533" w:rsidP="005D2533">
      <w:pPr>
        <w:jc w:val="center"/>
        <w:rPr>
          <w:rFonts w:ascii="Arial" w:hAnsi="Arial" w:cs="Arial"/>
          <w:sz w:val="48"/>
          <w:szCs w:val="48"/>
        </w:rPr>
      </w:pPr>
    </w:p>
    <w:p w:rsidR="004B52BF" w:rsidRDefault="005D2533" w:rsidP="005D2533">
      <w:pPr>
        <w:jc w:val="center"/>
        <w:rPr>
          <w:rFonts w:ascii="Arial" w:hAnsi="Arial" w:cs="Arial"/>
          <w:sz w:val="48"/>
          <w:szCs w:val="48"/>
        </w:rPr>
      </w:pPr>
      <w:r w:rsidRPr="005D2533">
        <w:rPr>
          <w:rFonts w:ascii="Arial" w:hAnsi="Arial" w:cs="Arial"/>
          <w:sz w:val="48"/>
          <w:szCs w:val="48"/>
        </w:rPr>
        <w:t>For</w:t>
      </w:r>
    </w:p>
    <w:p w:rsidR="005D2533" w:rsidRPr="005D2533" w:rsidRDefault="005D2533" w:rsidP="005D2533">
      <w:pPr>
        <w:jc w:val="center"/>
        <w:rPr>
          <w:rFonts w:ascii="Arial" w:hAnsi="Arial" w:cs="Arial"/>
          <w:sz w:val="48"/>
          <w:szCs w:val="48"/>
        </w:rPr>
      </w:pPr>
    </w:p>
    <w:p w:rsidR="003C6726" w:rsidRPr="00805CC5" w:rsidRDefault="00705317" w:rsidP="005D2533">
      <w:pPr>
        <w:ind w:left="1440" w:right="206" w:firstLine="72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  <w:bookmarkStart w:id="0" w:name="_GoBack"/>
      <w:bookmarkEnd w:id="0"/>
      <w:r w:rsidR="005D2533">
        <w:rPr>
          <w:rFonts w:ascii="Arial" w:hAnsi="Arial" w:cs="Arial"/>
          <w:sz w:val="48"/>
          <w:szCs w:val="48"/>
        </w:rPr>
        <w:t xml:space="preserve">  </w:t>
      </w:r>
      <w:r w:rsidR="00805CC5" w:rsidRPr="00805CC5">
        <w:rPr>
          <w:rFonts w:ascii="Arial" w:hAnsi="Arial" w:cs="Arial"/>
          <w:sz w:val="48"/>
          <w:szCs w:val="48"/>
        </w:rPr>
        <w:t>Defender Sprint 4</w:t>
      </w:r>
    </w:p>
    <w:p w:rsidR="003C6726" w:rsidRDefault="003B3D5A" w:rsidP="003B3D5A">
      <w:pPr>
        <w:tabs>
          <w:tab w:val="left" w:pos="2520"/>
        </w:tabs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ab/>
      </w:r>
    </w:p>
    <w:p w:rsidR="003C6726" w:rsidRDefault="003C6726" w:rsidP="004B52BF">
      <w:pPr>
        <w:rPr>
          <w:rFonts w:ascii="Lucida Sans Unicode" w:hAnsi="Lucida Sans Unicode" w:cs="Lucida Sans Unicode"/>
        </w:rPr>
      </w:pPr>
    </w:p>
    <w:p w:rsidR="003C6726" w:rsidRDefault="003C6726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4B52BF" w:rsidRDefault="004B52BF">
      <w:pPr>
        <w:rPr>
          <w:rFonts w:ascii="Lucida Sans Unicode" w:hAnsi="Lucida Sans Unicode" w:cs="Lucida Sans Unicode"/>
          <w:u w:val="single"/>
        </w:rPr>
      </w:pPr>
      <w:r>
        <w:rPr>
          <w:rFonts w:ascii="Lucida Sans Unicode" w:hAnsi="Lucida Sans Unicode" w:cs="Lucida Sans Unicode"/>
          <w:u w:val="single"/>
        </w:rPr>
        <w:br w:type="page"/>
      </w:r>
    </w:p>
    <w:p w:rsidR="003C6726" w:rsidRDefault="00C75BC4" w:rsidP="00C75BC4">
      <w:pPr>
        <w:jc w:val="center"/>
        <w:rPr>
          <w:rFonts w:ascii="Lucida Sans Unicode" w:hAnsi="Lucida Sans Unicode" w:cs="Lucida Sans Unicode"/>
          <w:u w:val="single"/>
        </w:rPr>
      </w:pPr>
      <w:r w:rsidRPr="00C75BC4">
        <w:rPr>
          <w:rFonts w:ascii="Lucida Sans Unicode" w:hAnsi="Lucida Sans Unicode" w:cs="Lucida Sans Unicode"/>
          <w:u w:val="single"/>
        </w:rPr>
        <w:lastRenderedPageBreak/>
        <w:t>Table of Contents</w:t>
      </w:r>
    </w:p>
    <w:p w:rsidR="00C75BC4" w:rsidRDefault="00C75BC4" w:rsidP="00C75BC4">
      <w:pPr>
        <w:jc w:val="center"/>
        <w:rPr>
          <w:rFonts w:ascii="Lucida Sans Unicode" w:hAnsi="Lucida Sans Unicode" w:cs="Lucida Sans Unicode"/>
          <w:u w:val="single"/>
        </w:rPr>
      </w:pPr>
    </w:p>
    <w:p w:rsidR="00CC61BD" w:rsidRPr="00CC61BD" w:rsidRDefault="00C64211">
      <w:pPr>
        <w:pStyle w:val="TOC1"/>
        <w:tabs>
          <w:tab w:val="right" w:leader="dot" w:pos="8920"/>
        </w:tabs>
        <w:rPr>
          <w:rFonts w:ascii="Lucida Sans Unicode" w:eastAsiaTheme="minorEastAsia" w:hAnsi="Lucida Sans Unicode" w:cs="Lucida Sans Unicode"/>
          <w:noProof/>
          <w:sz w:val="20"/>
          <w:szCs w:val="22"/>
          <w:lang w:val="en-US" w:eastAsia="en-US"/>
        </w:rPr>
      </w:pPr>
      <w:r w:rsidRPr="00CC61BD">
        <w:rPr>
          <w:rFonts w:ascii="Lucida Sans Unicode" w:hAnsi="Lucida Sans Unicode" w:cs="Lucida Sans Unicode"/>
          <w:sz w:val="20"/>
          <w:szCs w:val="20"/>
          <w:u w:val="single"/>
        </w:rPr>
        <w:fldChar w:fldCharType="begin"/>
      </w:r>
      <w:r w:rsidR="0013060A" w:rsidRPr="00CC61BD">
        <w:rPr>
          <w:rFonts w:ascii="Lucida Sans Unicode" w:hAnsi="Lucida Sans Unicode" w:cs="Lucida Sans Unicode"/>
          <w:sz w:val="20"/>
          <w:szCs w:val="20"/>
          <w:u w:val="single"/>
        </w:rPr>
        <w:instrText xml:space="preserve"> TOC \o "1-3" \h \z \u </w:instrText>
      </w:r>
      <w:r w:rsidRPr="00CC61BD">
        <w:rPr>
          <w:rFonts w:ascii="Lucida Sans Unicode" w:hAnsi="Lucida Sans Unicode" w:cs="Lucida Sans Unicode"/>
          <w:sz w:val="20"/>
          <w:szCs w:val="20"/>
          <w:u w:val="single"/>
        </w:rPr>
        <w:fldChar w:fldCharType="separate"/>
      </w:r>
      <w:hyperlink w:anchor="_Toc422761333" w:history="1">
        <w:r w:rsidR="00CC61BD" w:rsidRPr="00CC61BD">
          <w:rPr>
            <w:rStyle w:val="Hyperlink"/>
            <w:rFonts w:ascii="Lucida Sans Unicode" w:hAnsi="Lucida Sans Unicode" w:cs="Lucida Sans Unicode"/>
            <w:noProof/>
            <w:sz w:val="20"/>
          </w:rPr>
          <w:t>Introduction</w:t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tab/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fldChar w:fldCharType="begin"/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instrText xml:space="preserve"> PAGEREF _Toc422761333 \h </w:instrText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fldChar w:fldCharType="separate"/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t>3</w:t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fldChar w:fldCharType="end"/>
        </w:r>
      </w:hyperlink>
    </w:p>
    <w:p w:rsidR="00CC61BD" w:rsidRPr="00CC61BD" w:rsidRDefault="0067611E">
      <w:pPr>
        <w:pStyle w:val="TOC1"/>
        <w:tabs>
          <w:tab w:val="right" w:leader="dot" w:pos="8920"/>
        </w:tabs>
        <w:rPr>
          <w:rFonts w:ascii="Lucida Sans Unicode" w:eastAsiaTheme="minorEastAsia" w:hAnsi="Lucida Sans Unicode" w:cs="Lucida Sans Unicode"/>
          <w:noProof/>
          <w:sz w:val="20"/>
          <w:szCs w:val="22"/>
          <w:lang w:val="en-US" w:eastAsia="en-US"/>
        </w:rPr>
      </w:pPr>
      <w:hyperlink w:anchor="_Toc422761334" w:history="1">
        <w:r w:rsidR="00CC61BD" w:rsidRPr="00CC61BD">
          <w:rPr>
            <w:rStyle w:val="Hyperlink"/>
            <w:rFonts w:ascii="Lucida Sans Unicode" w:hAnsi="Lucida Sans Unicode" w:cs="Lucida Sans Unicode"/>
            <w:noProof/>
            <w:sz w:val="20"/>
          </w:rPr>
          <w:t>Test Cases</w:t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tab/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fldChar w:fldCharType="begin"/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instrText xml:space="preserve"> PAGEREF _Toc422761334 \h </w:instrText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fldChar w:fldCharType="separate"/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t>3</w:t>
        </w:r>
        <w:r w:rsidR="00CC61BD" w:rsidRPr="00CC61BD">
          <w:rPr>
            <w:rFonts w:ascii="Lucida Sans Unicode" w:hAnsi="Lucida Sans Unicode" w:cs="Lucida Sans Unicode"/>
            <w:noProof/>
            <w:webHidden/>
            <w:sz w:val="20"/>
          </w:rPr>
          <w:fldChar w:fldCharType="end"/>
        </w:r>
      </w:hyperlink>
    </w:p>
    <w:p w:rsidR="00C75BC4" w:rsidRDefault="00C64211" w:rsidP="00C75BC4">
      <w:pPr>
        <w:rPr>
          <w:rFonts w:ascii="Lucida Sans Unicode" w:hAnsi="Lucida Sans Unicode" w:cs="Lucida Sans Unicode"/>
          <w:u w:val="single"/>
        </w:rPr>
      </w:pPr>
      <w:r w:rsidRPr="00CC61BD">
        <w:rPr>
          <w:rFonts w:ascii="Lucida Sans Unicode" w:hAnsi="Lucida Sans Unicode" w:cs="Lucida Sans Unicode"/>
          <w:sz w:val="20"/>
          <w:szCs w:val="20"/>
          <w:u w:val="single"/>
        </w:rPr>
        <w:fldChar w:fldCharType="end"/>
      </w:r>
    </w:p>
    <w:p w:rsidR="00F96E4E" w:rsidRDefault="00F96E4E">
      <w:pPr>
        <w:rPr>
          <w:rFonts w:ascii="Lucida Sans Unicode" w:hAnsi="Lucida Sans Unicode" w:cs="Lucida Sans Unicode"/>
          <w:b/>
          <w:bCs/>
          <w:kern w:val="32"/>
          <w:sz w:val="20"/>
          <w:szCs w:val="20"/>
          <w:u w:val="single"/>
        </w:rPr>
      </w:pPr>
      <w:r>
        <w:rPr>
          <w:rFonts w:ascii="Lucida Sans Unicode" w:hAnsi="Lucida Sans Unicode" w:cs="Lucida Sans Unicode"/>
          <w:sz w:val="20"/>
          <w:szCs w:val="20"/>
          <w:u w:val="single"/>
        </w:rPr>
        <w:br w:type="page"/>
      </w:r>
    </w:p>
    <w:p w:rsidR="004B2FB8" w:rsidRDefault="004B2FB8" w:rsidP="00F03B8A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:rsidR="00CF7A8E" w:rsidRPr="00D02E5C" w:rsidRDefault="00CF7A8E" w:rsidP="00CF7A8E">
      <w:pPr>
        <w:pStyle w:val="Heading1"/>
        <w:rPr>
          <w:rFonts w:ascii="Lucida Sans Unicode" w:hAnsi="Lucida Sans Unicode"/>
          <w:sz w:val="20"/>
          <w:u w:val="single"/>
        </w:rPr>
      </w:pPr>
      <w:bookmarkStart w:id="1" w:name="_Toc422761333"/>
      <w:r w:rsidRPr="00D02E5C">
        <w:rPr>
          <w:rFonts w:ascii="Lucida Sans Unicode" w:hAnsi="Lucida Sans Unicode"/>
          <w:sz w:val="20"/>
          <w:u w:val="single"/>
        </w:rPr>
        <w:t>Introduction</w:t>
      </w:r>
      <w:bookmarkEnd w:id="1"/>
    </w:p>
    <w:p w:rsidR="003B3D5A" w:rsidRPr="005D2533" w:rsidRDefault="003B3D5A" w:rsidP="003B3D5A">
      <w:pPr>
        <w:pStyle w:val="BodyText"/>
        <w:ind w:left="0"/>
      </w:pPr>
      <w:r w:rsidRPr="005D2533">
        <w:t xml:space="preserve">Functional Testing validates that the system conforms to the acceptance criteria </w:t>
      </w:r>
      <w:r w:rsidR="005D2533" w:rsidRPr="005D2533">
        <w:t xml:space="preserve">for each user story which have been allocated during the </w:t>
      </w:r>
      <w:r w:rsidR="00805CC5">
        <w:rPr>
          <w:rFonts w:ascii="Lucida Sans Unicode" w:hAnsi="Lucida Sans Unicode" w:cs="Lucida Sans Unicode"/>
          <w:sz w:val="20"/>
        </w:rPr>
        <w:t xml:space="preserve">Defender </w:t>
      </w:r>
      <w:r w:rsidR="00CC61BD">
        <w:rPr>
          <w:rFonts w:ascii="Lucida Sans Unicode" w:hAnsi="Lucida Sans Unicode" w:cs="Lucida Sans Unicode"/>
          <w:sz w:val="20"/>
        </w:rPr>
        <w:t xml:space="preserve">Sprint </w:t>
      </w:r>
      <w:r w:rsidR="00805CC5">
        <w:rPr>
          <w:rFonts w:ascii="Lucida Sans Unicode" w:hAnsi="Lucida Sans Unicode" w:cs="Lucida Sans Unicode"/>
          <w:sz w:val="20"/>
        </w:rPr>
        <w:t>4</w:t>
      </w:r>
      <w:r w:rsidR="005D2533" w:rsidRPr="005D2533">
        <w:rPr>
          <w:noProof/>
        </w:rPr>
        <w:t xml:space="preserve"> sprint. The functional test cases that </w:t>
      </w:r>
    </w:p>
    <w:p w:rsidR="00CC61BD" w:rsidRDefault="00CC61BD" w:rsidP="00CC61BD">
      <w:pPr>
        <w:pStyle w:val="Heading1"/>
        <w:spacing w:afterLines="100" w:after="240"/>
        <w:rPr>
          <w:rFonts w:ascii="Lucida Sans Unicode" w:hAnsi="Lucida Sans Unicode" w:cs="Lucida Sans Unicode"/>
          <w:sz w:val="20"/>
          <w:u w:val="single"/>
        </w:rPr>
      </w:pPr>
      <w:bookmarkStart w:id="2" w:name="_Toc422761334"/>
      <w:r w:rsidRPr="00CC61BD">
        <w:rPr>
          <w:rFonts w:ascii="Lucida Sans Unicode" w:hAnsi="Lucida Sans Unicode" w:cs="Lucida Sans Unicode"/>
          <w:sz w:val="20"/>
          <w:u w:val="single"/>
        </w:rPr>
        <w:t>Test Cases</w:t>
      </w:r>
      <w:bookmarkEnd w:id="2"/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Defender Homepage Smoke Test -Sprint 1&amp;2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0001</w:t>
      </w:r>
      <w:r>
        <w:rPr>
          <w:rFonts w:ascii="Lucida Sans Unicode" w:hAnsi="Lucida Sans Unicode" w:cs="Lucida Sans Unicode"/>
          <w:sz w:val="20"/>
        </w:rPr>
        <w:br/>
        <w:t>This test case verifies that the Defender application homepage appears when selecting the URL: http://54.175.49.23:9000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summary of food recalls that have occurred in the last 30 days so that I am aware of the latest recalls.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Select  your</w:t>
      </w:r>
      <w:proofErr w:type="gramEnd"/>
      <w:r>
        <w:rPr>
          <w:rFonts w:ascii="Lucida Sans Unicode" w:hAnsi="Lucida Sans Unicode" w:cs="Lucida Sans Unicode"/>
          <w:sz w:val="20"/>
        </w:rPr>
        <w:t xml:space="preserve"> Firefox or Chrome web browser icon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homepage for the web browser selected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Enter the following </w:t>
      </w:r>
      <w:proofErr w:type="spellStart"/>
      <w:proofErr w:type="gramStart"/>
      <w:r>
        <w:rPr>
          <w:rFonts w:ascii="Lucida Sans Unicode" w:hAnsi="Lucida Sans Unicode" w:cs="Lucida Sans Unicode"/>
          <w:sz w:val="20"/>
        </w:rPr>
        <w:t>url</w:t>
      </w:r>
      <w:proofErr w:type="spellEnd"/>
      <w:proofErr w:type="gramEnd"/>
      <w:r>
        <w:rPr>
          <w:rFonts w:ascii="Lucida Sans Unicode" w:hAnsi="Lucida Sans Unicode" w:cs="Lucida Sans Unicode"/>
          <w:sz w:val="20"/>
        </w:rPr>
        <w:t xml:space="preserve"> in your web browser hrrp://54.175.49.23:9000 and select enter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defender application homepage appears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Open/FDA Food data on recalls in the last 30 days elegantly summarized on a single page- Sprint 2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0002</w:t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This</w:t>
      </w:r>
      <w:proofErr w:type="gramEnd"/>
      <w:r>
        <w:rPr>
          <w:rFonts w:ascii="Lucida Sans Unicode" w:hAnsi="Lucida Sans Unicode" w:cs="Lucida Sans Unicode"/>
          <w:sz w:val="20"/>
        </w:rPr>
        <w:t xml:space="preserve"> test case validates that the user has the ability to see Open/FDA data on recalls in the last 30 days for Foods elegantly summarized on a single page.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summary of food recalls that have occurred in the last 30 days so that I am aware of the latest recalls.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to the following link to open the Defender application http://54.175.49.23:9000/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Defender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user is able to view Open/FDA data on recalls in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will display Open/FDA data within the last 30 calendar days from today on the homepage upon launching the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display data from enforcement reports from food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results display data from enforcement reports from food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</w:t>
      </w:r>
      <w:proofErr w:type="gramStart"/>
      <w:r>
        <w:rPr>
          <w:rFonts w:ascii="Lucida Sans Unicode" w:hAnsi="Lucida Sans Unicode" w:cs="Lucida Sans Unicode"/>
          <w:sz w:val="20"/>
        </w:rPr>
        <w:t>the  results</w:t>
      </w:r>
      <w:proofErr w:type="gramEnd"/>
      <w:r>
        <w:rPr>
          <w:rFonts w:ascii="Lucida Sans Unicode" w:hAnsi="Lucida Sans Unicode" w:cs="Lucida Sans Unicode"/>
          <w:sz w:val="20"/>
        </w:rPr>
        <w:t xml:space="preserve"> returned on the page and ensure the records contain the following fields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Report date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Classification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Recalling firm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Product Description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Status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  results</w:t>
      </w:r>
      <w:proofErr w:type="gramEnd"/>
      <w:r>
        <w:rPr>
          <w:rFonts w:ascii="Lucida Sans Unicode" w:hAnsi="Lucida Sans Unicode" w:cs="Lucida Sans Unicode"/>
          <w:sz w:val="20"/>
        </w:rPr>
        <w:t xml:space="preserve"> returned on the page  contain the following fields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Report date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Classification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Recalling firm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Product Description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Status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following </w:t>
      </w:r>
      <w:proofErr w:type="gramStart"/>
      <w:r>
        <w:rPr>
          <w:rFonts w:ascii="Lucida Sans Unicode" w:hAnsi="Lucida Sans Unicode" w:cs="Lucida Sans Unicode"/>
          <w:sz w:val="20"/>
        </w:rPr>
        <w:t>link  https</w:t>
      </w:r>
      <w:proofErr w:type="gramEnd"/>
      <w:r>
        <w:rPr>
          <w:rFonts w:ascii="Lucida Sans Unicode" w:hAnsi="Lucida Sans Unicode" w:cs="Lucida Sans Unicode"/>
          <w:sz w:val="20"/>
        </w:rPr>
        <w:t>://open.fda.gov/food/enforcement/  and run the following query for One enforcement Report for the last 30 Days for Food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https://api.fda.gov/food/enforcement.json?search=report_date:[20150520+TO+20150620]&amp;limit=1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proofErr w:type="gramStart"/>
      <w:r>
        <w:rPr>
          <w:rFonts w:ascii="Lucida Sans Unicode" w:hAnsi="Lucida Sans Unicode" w:cs="Lucida Sans Unicode"/>
          <w:sz w:val="20"/>
        </w:rPr>
        <w:lastRenderedPageBreak/>
        <w:t>Note:</w:t>
      </w:r>
      <w:proofErr w:type="gramEnd"/>
      <w:r>
        <w:rPr>
          <w:rFonts w:ascii="Lucida Sans Unicode" w:hAnsi="Lucida Sans Unicode" w:cs="Lucida Sans Unicode"/>
          <w:sz w:val="20"/>
        </w:rPr>
        <w:t xml:space="preserve">(The query above searches for date range May 20th 2014 -June 20 2015. </w:t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date needs to be updated per the current 30 days from the date of execution)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recalls that are returned from the query match the Food records that were displayed in the defender homepage upon </w:t>
      </w:r>
      <w:proofErr w:type="spellStart"/>
      <w:r>
        <w:rPr>
          <w:rFonts w:ascii="Lucida Sans Unicode" w:hAnsi="Lucida Sans Unicode" w:cs="Lucida Sans Unicode"/>
          <w:sz w:val="20"/>
        </w:rPr>
        <w:t>inital</w:t>
      </w:r>
      <w:proofErr w:type="spellEnd"/>
      <w:r>
        <w:rPr>
          <w:rFonts w:ascii="Lucida Sans Unicode" w:hAnsi="Lucida Sans Unicode" w:cs="Lucida Sans Unicode"/>
          <w:sz w:val="20"/>
        </w:rPr>
        <w:t xml:space="preserve"> login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shown have zebra stripe rows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results shown have zebra stripe rows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7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Ensure the page has a flat design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page has a flat design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more data from the enforcement report -Sprint3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0006</w:t>
      </w:r>
      <w:r>
        <w:rPr>
          <w:rFonts w:ascii="Lucida Sans Unicode" w:hAnsi="Lucida Sans Unicode" w:cs="Lucida Sans Unicode"/>
          <w:sz w:val="20"/>
        </w:rPr>
        <w:br/>
        <w:t>This test case validates that the system allows the user see 'more' data that is from the enforcement report by selecting a particular report entry from the summary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t>As a user, I would like to view the applicable enforcement report so that I can see all data.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Select a particular report entry from the summary grid and select the more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Upon selecting the more button, the Defender application will list all fields for a single enforcement report in a column format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Validate that upon selecting a particular report entry from the summary </w:t>
      </w:r>
      <w:proofErr w:type="spellStart"/>
      <w:r>
        <w:rPr>
          <w:rFonts w:ascii="Lucida Sans Unicode" w:hAnsi="Lucida Sans Unicode" w:cs="Lucida Sans Unicode"/>
          <w:sz w:val="20"/>
        </w:rPr>
        <w:t>grid,that</w:t>
      </w:r>
      <w:proofErr w:type="spellEnd"/>
      <w:r>
        <w:rPr>
          <w:rFonts w:ascii="Lucida Sans Unicode" w:hAnsi="Lucida Sans Unicode" w:cs="Lucida Sans Unicode"/>
          <w:sz w:val="20"/>
        </w:rPr>
        <w:t xml:space="preserve"> defender will provide a separate entity for main viewing area - modal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Upon selecting a particular report entry from the summary grid the defender application will provide a separate entity for main viewing area- modal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back to </w:t>
      </w:r>
      <w:proofErr w:type="spellStart"/>
      <w:r>
        <w:rPr>
          <w:rFonts w:ascii="Lucida Sans Unicode" w:hAnsi="Lucida Sans Unicode" w:cs="Lucida Sans Unicode"/>
          <w:sz w:val="20"/>
        </w:rPr>
        <w:t>to</w:t>
      </w:r>
      <w:proofErr w:type="spellEnd"/>
      <w:r>
        <w:rPr>
          <w:rFonts w:ascii="Lucida Sans Unicode" w:hAnsi="Lucida Sans Unicode" w:cs="Lucida Sans Unicode"/>
          <w:sz w:val="20"/>
        </w:rPr>
        <w:t xml:space="preserve"> defender by selecting the close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b/>
          <w:sz w:val="20"/>
        </w:rPr>
        <w:t>Expected</w:t>
      </w:r>
      <w:proofErr w:type="gramEnd"/>
      <w:r>
        <w:rPr>
          <w:rFonts w:ascii="Lucida Sans Unicode" w:hAnsi="Lucida Sans Unicode" w:cs="Lucida Sans Unicode"/>
          <w:b/>
          <w:sz w:val="20"/>
        </w:rPr>
        <w:t xml:space="preserve">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will allow navigation back to defender by selecting the close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grid fits in defined height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grid displayed on the page fits in the defined height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there are titles/info text in the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displays titles/info text in the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a map of the world zoom and switch to grid- Sprint 3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0007</w:t>
      </w:r>
      <w:r>
        <w:rPr>
          <w:rFonts w:ascii="Lucida Sans Unicode" w:hAnsi="Lucida Sans Unicode" w:cs="Lucida Sans Unicode"/>
          <w:sz w:val="20"/>
        </w:rPr>
        <w:br/>
        <w:t xml:space="preserve">This test case validates the ability for the Defender application to show map of the </w:t>
      </w:r>
      <w:proofErr w:type="gramStart"/>
      <w:r>
        <w:rPr>
          <w:rFonts w:ascii="Lucida Sans Unicode" w:hAnsi="Lucida Sans Unicode" w:cs="Lucida Sans Unicode"/>
          <w:sz w:val="20"/>
        </w:rPr>
        <w:t>world ,</w:t>
      </w:r>
      <w:proofErr w:type="gramEnd"/>
      <w:r>
        <w:rPr>
          <w:rFonts w:ascii="Lucida Sans Unicode" w:hAnsi="Lucida Sans Unicode" w:cs="Lucida Sans Unicode"/>
          <w:sz w:val="20"/>
        </w:rPr>
        <w:t xml:space="preserve"> provide zooming in and out, moving panning, show map on the page with grid, and have page titles.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 xml:space="preserve">1min 43secs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map of the world and switch to it from viewing a grid.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defender application shows a map of the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defender application shows a map of the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lastRenderedPageBreak/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Zoom in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provides the ability to zoom in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Zoom out of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provides the ability for the user to zoom out of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system has the capability for panning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has the capability for panning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system shows a map on the page with a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shows a map on the page with a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there are page titles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proofErr w:type="gramStart"/>
      <w:r>
        <w:rPr>
          <w:rFonts w:ascii="Lucida Sans Unicode" w:hAnsi="Lucida Sans Unicode" w:cs="Lucida Sans Unicode"/>
          <w:b/>
          <w:sz w:val="20"/>
        </w:rPr>
        <w:t>Expected</w:t>
      </w:r>
      <w:proofErr w:type="gramEnd"/>
      <w:r>
        <w:rPr>
          <w:rFonts w:ascii="Lucida Sans Unicode" w:hAnsi="Lucida Sans Unicode" w:cs="Lucida Sans Unicode"/>
          <w:b/>
          <w:sz w:val="20"/>
        </w:rPr>
        <w:t xml:space="preserve">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system contains page </w:t>
      </w:r>
      <w:proofErr w:type="spellStart"/>
      <w:r>
        <w:rPr>
          <w:rFonts w:ascii="Lucida Sans Unicode" w:hAnsi="Lucida Sans Unicode" w:cs="Lucida Sans Unicode"/>
          <w:sz w:val="20"/>
        </w:rPr>
        <w:t>colors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the total number of recalls in the last 30 days- Sprint 4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90</w:t>
      </w:r>
      <w:r>
        <w:rPr>
          <w:rFonts w:ascii="Lucida Sans Unicode" w:hAnsi="Lucida Sans Unicode" w:cs="Lucida Sans Unicode"/>
          <w:sz w:val="20"/>
        </w:rPr>
        <w:br/>
        <w:t>This test case validates that the system displays the total number of food recalls in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 xml:space="preserve">20mins 42secs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see the total number of recalls in the last 30 days.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to the defender homepage and view the number of food recalls in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displays the total number of food recalls in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following </w:t>
      </w:r>
      <w:proofErr w:type="gramStart"/>
      <w:r>
        <w:rPr>
          <w:rFonts w:ascii="Lucida Sans Unicode" w:hAnsi="Lucida Sans Unicode" w:cs="Lucida Sans Unicode"/>
          <w:sz w:val="20"/>
        </w:rPr>
        <w:t>link  https</w:t>
      </w:r>
      <w:proofErr w:type="gramEnd"/>
      <w:r>
        <w:rPr>
          <w:rFonts w:ascii="Lucida Sans Unicode" w:hAnsi="Lucida Sans Unicode" w:cs="Lucida Sans Unicode"/>
          <w:sz w:val="20"/>
        </w:rPr>
        <w:t>://open.fda.gov/food/enforcement/  and run the following query for One enforcement Report for the last 30 Days for Food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https://api.fda.gov/food/enforcement.json?search=report_date:[20150522+TO+20150622]&amp;limit=100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proofErr w:type="gramStart"/>
      <w:r>
        <w:rPr>
          <w:rFonts w:ascii="Lucida Sans Unicode" w:hAnsi="Lucida Sans Unicode" w:cs="Lucida Sans Unicode"/>
          <w:sz w:val="20"/>
        </w:rPr>
        <w:lastRenderedPageBreak/>
        <w:t>Note:</w:t>
      </w:r>
      <w:proofErr w:type="gramEnd"/>
      <w:r>
        <w:rPr>
          <w:rFonts w:ascii="Lucida Sans Unicode" w:hAnsi="Lucida Sans Unicode" w:cs="Lucida Sans Unicode"/>
          <w:sz w:val="20"/>
        </w:rPr>
        <w:t xml:space="preserve">(The query above searches for date range May 20th 2014 -June 20 2015. </w:t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date needs to be updated per the current 30 days from the date of execution)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system </w:t>
      </w:r>
      <w:proofErr w:type="spellStart"/>
      <w:r>
        <w:rPr>
          <w:rFonts w:ascii="Lucida Sans Unicode" w:hAnsi="Lucida Sans Unicode" w:cs="Lucida Sans Unicode"/>
          <w:sz w:val="20"/>
        </w:rPr>
        <w:t>retuns</w:t>
      </w:r>
      <w:proofErr w:type="spellEnd"/>
      <w:r>
        <w:rPr>
          <w:rFonts w:ascii="Lucida Sans Unicode" w:hAnsi="Lucida Sans Unicode" w:cs="Lucida Sans Unicode"/>
          <w:sz w:val="20"/>
        </w:rPr>
        <w:t xml:space="preserve"> food recalls from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Count the number of recalls returned from the query and compare with the number of recalls listed on the homepage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number of recalls returned in the query matches the number of recalls displayed on the Defender homepage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 xml:space="preserve">View a map of the recalls that have </w:t>
      </w:r>
      <w:proofErr w:type="spellStart"/>
      <w:r>
        <w:rPr>
          <w:rFonts w:ascii="Lucida Sans Unicode" w:hAnsi="Lucida Sans Unicode" w:cs="Lucida Sans Unicode"/>
          <w:b/>
          <w:sz w:val="20"/>
        </w:rPr>
        <w:t>occured</w:t>
      </w:r>
      <w:proofErr w:type="spellEnd"/>
      <w:r>
        <w:rPr>
          <w:rFonts w:ascii="Lucida Sans Unicode" w:hAnsi="Lucida Sans Unicode" w:cs="Lucida Sans Unicode"/>
          <w:b/>
          <w:sz w:val="20"/>
        </w:rPr>
        <w:t xml:space="preserve"> in the last 30 days to view where the recalls came from- Sprint 4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30</w:t>
      </w:r>
      <w:r>
        <w:rPr>
          <w:rFonts w:ascii="Lucida Sans Unicode" w:hAnsi="Lucida Sans Unicode" w:cs="Lucida Sans Unicode"/>
          <w:sz w:val="20"/>
        </w:rPr>
        <w:br/>
        <w:t xml:space="preserve">This test case validates that the user has the ability to view a map of the recalls that have </w:t>
      </w:r>
      <w:proofErr w:type="spellStart"/>
      <w:r>
        <w:rPr>
          <w:rFonts w:ascii="Lucida Sans Unicode" w:hAnsi="Lucida Sans Unicode" w:cs="Lucida Sans Unicode"/>
          <w:sz w:val="20"/>
        </w:rPr>
        <w:t>occured</w:t>
      </w:r>
      <w:proofErr w:type="spellEnd"/>
      <w:r>
        <w:rPr>
          <w:rFonts w:ascii="Lucida Sans Unicode" w:hAnsi="Lucida Sans Unicode" w:cs="Lucida Sans Unicode"/>
          <w:sz w:val="20"/>
        </w:rPr>
        <w:t xml:space="preserve"> in the last 30 days to view where the recalls came from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 xml:space="preserve">13mins 29secs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map of the recalls that have occurred in the last 30 days so that I can see where the recalls came from.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map interface and validate that recalls for the last 30 days are </w:t>
      </w:r>
      <w:r>
        <w:rPr>
          <w:rFonts w:ascii="Lucida Sans Unicode" w:hAnsi="Lucida Sans Unicode" w:cs="Lucida Sans Unicode"/>
          <w:sz w:val="20"/>
        </w:rPr>
        <w:lastRenderedPageBreak/>
        <w:t>summarized on a map interface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Recalls for the last 30 days are summarized on a map interface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location is based on API 'country' and 'state' data fields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Location is based on API 'country' and 'state' data fields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there is a visual indicator for the food related enforcement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displays a visual indicator for the food related enforcement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following </w:t>
      </w:r>
      <w:proofErr w:type="gramStart"/>
      <w:r>
        <w:rPr>
          <w:rFonts w:ascii="Lucida Sans Unicode" w:hAnsi="Lucida Sans Unicode" w:cs="Lucida Sans Unicode"/>
          <w:sz w:val="20"/>
        </w:rPr>
        <w:t>link  https</w:t>
      </w:r>
      <w:proofErr w:type="gramEnd"/>
      <w:r>
        <w:rPr>
          <w:rFonts w:ascii="Lucida Sans Unicode" w:hAnsi="Lucida Sans Unicode" w:cs="Lucida Sans Unicode"/>
          <w:sz w:val="20"/>
        </w:rPr>
        <w:t>://open.fda.gov/food/enforcement/  and run the following query for One enforcement Report for the last 30 Days for Food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https://api.fda.gov/food/enforcement.json?search=report_date:[20150522+TO+20150622]&amp;limit=100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proofErr w:type="gramStart"/>
      <w:r>
        <w:rPr>
          <w:rFonts w:ascii="Lucida Sans Unicode" w:hAnsi="Lucida Sans Unicode" w:cs="Lucida Sans Unicode"/>
          <w:sz w:val="20"/>
        </w:rPr>
        <w:t>Note:</w:t>
      </w:r>
      <w:proofErr w:type="gramEnd"/>
      <w:r>
        <w:rPr>
          <w:rFonts w:ascii="Lucida Sans Unicode" w:hAnsi="Lucida Sans Unicode" w:cs="Lucida Sans Unicode"/>
          <w:sz w:val="20"/>
        </w:rPr>
        <w:t xml:space="preserve">(The query above searches for date range May 20th 2014 -June 20 2015. </w:t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date needs to be updated per the current 30 days from the date of execution)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returns recalls from the past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Ensure that the city and state for each recall listed in the returned results are reflected in the appropriate city and state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city and state for each recall listed in the returned results are reflected in the appropriate city and state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indicators shall are by country for non-US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Indicators are by country for non-US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7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Close</w:t>
      </w:r>
      <w:proofErr w:type="gramEnd"/>
      <w:r>
        <w:rPr>
          <w:rFonts w:ascii="Lucida Sans Unicode" w:hAnsi="Lucida Sans Unicode" w:cs="Lucida Sans Unicode"/>
          <w:sz w:val="20"/>
        </w:rPr>
        <w:t xml:space="preserve"> your browser and navigate back to the Defender homepage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default scope of map is entire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8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Zoom from entire world view to a finer view of the US, then to States from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system allows the user to </w:t>
      </w:r>
      <w:proofErr w:type="spellStart"/>
      <w:r>
        <w:rPr>
          <w:rFonts w:ascii="Lucida Sans Unicode" w:hAnsi="Lucida Sans Unicode" w:cs="Lucida Sans Unicode"/>
          <w:sz w:val="20"/>
        </w:rPr>
        <w:t>to</w:t>
      </w:r>
      <w:proofErr w:type="spellEnd"/>
      <w:r>
        <w:rPr>
          <w:rFonts w:ascii="Lucida Sans Unicode" w:hAnsi="Lucida Sans Unicode" w:cs="Lucida Sans Unicode"/>
          <w:sz w:val="20"/>
        </w:rPr>
        <w:t xml:space="preserve"> zoom from entire world view to a finer view of the US, then to States using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Refine results by a specific keyword and view recall information related to it- Sprint 4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28</w:t>
      </w:r>
      <w:r>
        <w:rPr>
          <w:rFonts w:ascii="Lucida Sans Unicode" w:hAnsi="Lucida Sans Unicode" w:cs="Lucida Sans Unicode"/>
          <w:sz w:val="20"/>
        </w:rPr>
        <w:br/>
        <w:t>This test case validates that the user has the ability to refine results by a specific keyword and view recall information related to it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CC61BD" w:rsidRPr="00CC61BD" w:rsidRDefault="00CC61BD" w:rsidP="00CC61BD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refine results by a specific keyword so that I can see any recall information related to it</w:t>
      </w:r>
    </w:p>
    <w:p w:rsidR="00CC61BD" w:rsidRDefault="00CC61BD" w:rsidP="00CC61BD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Defender application and enter a keyword or phrase that is known to be associated </w:t>
      </w:r>
      <w:proofErr w:type="gramStart"/>
      <w:r>
        <w:rPr>
          <w:rFonts w:ascii="Lucida Sans Unicode" w:hAnsi="Lucida Sans Unicode" w:cs="Lucida Sans Unicode"/>
          <w:sz w:val="20"/>
        </w:rPr>
        <w:t>with  the</w:t>
      </w:r>
      <w:proofErr w:type="gramEnd"/>
      <w:r>
        <w:rPr>
          <w:rFonts w:ascii="Lucida Sans Unicode" w:hAnsi="Lucida Sans Unicode" w:cs="Lucida Sans Unicode"/>
          <w:sz w:val="20"/>
        </w:rPr>
        <w:t xml:space="preserve"> product or description field of a food recall from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returns food recall results which contain the keyword or phrase entered that are associated with the product or description field for recalls from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results are refined and displayed in the summary view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Results are refined and displayed in the summary view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there is helper text with a suggestion for keyword search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provides helper text with a suggestion for keyword search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Ensure that when results are returned the system displays </w:t>
      </w:r>
      <w:proofErr w:type="gramStart"/>
      <w:r>
        <w:rPr>
          <w:rFonts w:ascii="Lucida Sans Unicode" w:hAnsi="Lucida Sans Unicode" w:cs="Lucida Sans Unicode"/>
          <w:sz w:val="20"/>
        </w:rPr>
        <w:t>the  total</w:t>
      </w:r>
      <w:proofErr w:type="gramEnd"/>
      <w:r>
        <w:rPr>
          <w:rFonts w:ascii="Lucida Sans Unicode" w:hAnsi="Lucida Sans Unicode" w:cs="Lucida Sans Unicode"/>
          <w:sz w:val="20"/>
        </w:rPr>
        <w:t xml:space="preserve"> # with number of pages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When results are returned the system displays the total # with number of pages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between pages of results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provides the ability to navigate between pages of results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shown have zebra stripes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b/>
          <w:sz w:val="20"/>
        </w:rPr>
        <w:t>Expected</w:t>
      </w:r>
      <w:proofErr w:type="gramEnd"/>
      <w:r>
        <w:rPr>
          <w:rFonts w:ascii="Lucida Sans Unicode" w:hAnsi="Lucida Sans Unicode" w:cs="Lucida Sans Unicode"/>
          <w:b/>
          <w:sz w:val="20"/>
        </w:rPr>
        <w:t xml:space="preserve">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results shown have zebra stripes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CC61BD" w:rsidRDefault="00CC61BD" w:rsidP="00CC61BD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</w:p>
    <w:p w:rsidR="00CC61BD" w:rsidRDefault="00CC61BD" w:rsidP="00CC61BD">
      <w:pPr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rPr>
          <w:rFonts w:ascii="Lucida Sans Unicode" w:hAnsi="Lucida Sans Unicode" w:cs="Lucida Sans Unicode"/>
          <w:sz w:val="20"/>
        </w:rPr>
      </w:pPr>
    </w:p>
    <w:p w:rsidR="00CC61BD" w:rsidRDefault="00CC61BD" w:rsidP="00CC61BD">
      <w:pPr>
        <w:rPr>
          <w:noProof/>
          <w:lang w:val="en-US" w:eastAsia="en-US"/>
        </w:rPr>
      </w:pPr>
    </w:p>
    <w:p w:rsidR="00CC61BD" w:rsidRDefault="00CC61BD" w:rsidP="00CC61BD">
      <w:pPr>
        <w:rPr>
          <w:noProof/>
          <w:lang w:val="en-US" w:eastAsia="en-US"/>
        </w:rPr>
      </w:pPr>
    </w:p>
    <w:p w:rsidR="00CC61BD" w:rsidRDefault="00CC61BD" w:rsidP="00CC61BD">
      <w:pPr>
        <w:rPr>
          <w:noProof/>
          <w:lang w:val="en-US" w:eastAsia="en-US"/>
        </w:rPr>
      </w:pPr>
    </w:p>
    <w:p w:rsidR="00CC61BD" w:rsidRPr="00CC61BD" w:rsidRDefault="00805CC5" w:rsidP="00CC61BD">
      <w:pPr>
        <w:rPr>
          <w:rFonts w:ascii="Lucida Sans Unicode" w:hAnsi="Lucida Sans Unicode" w:cs="Lucida Sans Unicode"/>
          <w:sz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6673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6673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56673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667375" cy="40481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1BD" w:rsidRPr="00CC61BD" w:rsidSect="004B52BF">
      <w:headerReference w:type="default" r:id="rId12"/>
      <w:footerReference w:type="default" r:id="rId13"/>
      <w:pgSz w:w="11906" w:h="16838"/>
      <w:pgMar w:top="1440" w:right="1558" w:bottom="1440" w:left="1418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11E" w:rsidRDefault="0067611E">
      <w:r>
        <w:separator/>
      </w:r>
    </w:p>
  </w:endnote>
  <w:endnote w:type="continuationSeparator" w:id="0">
    <w:p w:rsidR="0067611E" w:rsidRDefault="0067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BF" w:rsidRPr="0047534C" w:rsidRDefault="00805CC5" w:rsidP="0047534C">
    <w:pPr>
      <w:pStyle w:val="Footer"/>
    </w:pPr>
    <w:r>
      <w:rPr>
        <w:noProof/>
        <w:lang w:val="en-US" w:eastAsia="en-US"/>
      </w:rPr>
      <w:drawing>
        <wp:inline distT="0" distB="0" distL="0" distR="0">
          <wp:extent cx="1495425" cy="323850"/>
          <wp:effectExtent l="0" t="0" r="9525" b="0"/>
          <wp:docPr id="6" name="Picture 6" descr="logo_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i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11E" w:rsidRDefault="0067611E">
      <w:r>
        <w:separator/>
      </w:r>
    </w:p>
  </w:footnote>
  <w:footnote w:type="continuationSeparator" w:id="0">
    <w:p w:rsidR="0067611E" w:rsidRDefault="00676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BF" w:rsidRDefault="00805CC5" w:rsidP="004B52BF">
    <w:pPr>
      <w:pStyle w:val="Header"/>
    </w:pPr>
    <w:r>
      <w:rPr>
        <w:noProof/>
        <w:lang w:val="en-US" w:eastAsia="en-US"/>
      </w:rPr>
      <w:drawing>
        <wp:inline distT="0" distB="0" distL="0" distR="0">
          <wp:extent cx="3514725" cy="561975"/>
          <wp:effectExtent l="0" t="0" r="9525" b="9525"/>
          <wp:docPr id="5" name="Picture 5" descr="logo_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i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47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52BF" w:rsidRPr="004B52BF" w:rsidRDefault="004B52BF" w:rsidP="004B5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41BD2"/>
    <w:multiLevelType w:val="hybridMultilevel"/>
    <w:tmpl w:val="56AA2982"/>
    <w:lvl w:ilvl="0" w:tplc="0809000F">
      <w:start w:val="1"/>
      <w:numFmt w:val="decimal"/>
      <w:lvlText w:val="%1."/>
      <w:lvlJc w:val="left"/>
      <w:pPr>
        <w:tabs>
          <w:tab w:val="num" w:pos="590"/>
        </w:tabs>
        <w:ind w:left="59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1">
    <w:nsid w:val="568F7B65"/>
    <w:multiLevelType w:val="hybridMultilevel"/>
    <w:tmpl w:val="A6B0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BD"/>
    <w:rsid w:val="00055921"/>
    <w:rsid w:val="00080505"/>
    <w:rsid w:val="000C6187"/>
    <w:rsid w:val="000D29F1"/>
    <w:rsid w:val="000D5680"/>
    <w:rsid w:val="00101BD8"/>
    <w:rsid w:val="001064EC"/>
    <w:rsid w:val="00107E7A"/>
    <w:rsid w:val="00121876"/>
    <w:rsid w:val="0013060A"/>
    <w:rsid w:val="00135C09"/>
    <w:rsid w:val="00183428"/>
    <w:rsid w:val="001874C3"/>
    <w:rsid w:val="00193D88"/>
    <w:rsid w:val="001A1D4F"/>
    <w:rsid w:val="002477BA"/>
    <w:rsid w:val="00251F7E"/>
    <w:rsid w:val="0028216E"/>
    <w:rsid w:val="0029512E"/>
    <w:rsid w:val="002A079F"/>
    <w:rsid w:val="002E0842"/>
    <w:rsid w:val="00300082"/>
    <w:rsid w:val="00304DA4"/>
    <w:rsid w:val="00350562"/>
    <w:rsid w:val="00374C83"/>
    <w:rsid w:val="003B3D5A"/>
    <w:rsid w:val="003C6726"/>
    <w:rsid w:val="003D71A2"/>
    <w:rsid w:val="00400156"/>
    <w:rsid w:val="00402FED"/>
    <w:rsid w:val="004235A6"/>
    <w:rsid w:val="0043006E"/>
    <w:rsid w:val="00440719"/>
    <w:rsid w:val="004412F2"/>
    <w:rsid w:val="0047534C"/>
    <w:rsid w:val="00484C4C"/>
    <w:rsid w:val="004B2FB8"/>
    <w:rsid w:val="004B52BF"/>
    <w:rsid w:val="004B74AA"/>
    <w:rsid w:val="004F4318"/>
    <w:rsid w:val="00511CF6"/>
    <w:rsid w:val="00514BA8"/>
    <w:rsid w:val="005373A6"/>
    <w:rsid w:val="00537CE8"/>
    <w:rsid w:val="005B1CB6"/>
    <w:rsid w:val="005B70A9"/>
    <w:rsid w:val="005D2533"/>
    <w:rsid w:val="006172D7"/>
    <w:rsid w:val="006231B1"/>
    <w:rsid w:val="006330B5"/>
    <w:rsid w:val="0066778A"/>
    <w:rsid w:val="0067611E"/>
    <w:rsid w:val="00676698"/>
    <w:rsid w:val="0068388E"/>
    <w:rsid w:val="0069030E"/>
    <w:rsid w:val="006B5A75"/>
    <w:rsid w:val="00705317"/>
    <w:rsid w:val="00765CFF"/>
    <w:rsid w:val="00784AEB"/>
    <w:rsid w:val="007D0E36"/>
    <w:rsid w:val="00805CC5"/>
    <w:rsid w:val="00814E2B"/>
    <w:rsid w:val="00837DB7"/>
    <w:rsid w:val="0088770B"/>
    <w:rsid w:val="00892017"/>
    <w:rsid w:val="00894798"/>
    <w:rsid w:val="00940C3D"/>
    <w:rsid w:val="00941338"/>
    <w:rsid w:val="00943859"/>
    <w:rsid w:val="00951A74"/>
    <w:rsid w:val="0097570C"/>
    <w:rsid w:val="0098416E"/>
    <w:rsid w:val="00993075"/>
    <w:rsid w:val="009E36A9"/>
    <w:rsid w:val="009E48BA"/>
    <w:rsid w:val="009F0E87"/>
    <w:rsid w:val="00A379A3"/>
    <w:rsid w:val="00AA0FB5"/>
    <w:rsid w:val="00AB11B2"/>
    <w:rsid w:val="00AB1E81"/>
    <w:rsid w:val="00AB6078"/>
    <w:rsid w:val="00AC3089"/>
    <w:rsid w:val="00AD3012"/>
    <w:rsid w:val="00AE56D0"/>
    <w:rsid w:val="00B12291"/>
    <w:rsid w:val="00B226BC"/>
    <w:rsid w:val="00BA1C3F"/>
    <w:rsid w:val="00BB275B"/>
    <w:rsid w:val="00BD08BB"/>
    <w:rsid w:val="00BD372E"/>
    <w:rsid w:val="00BE2994"/>
    <w:rsid w:val="00BE4FA8"/>
    <w:rsid w:val="00BF22D5"/>
    <w:rsid w:val="00C064E1"/>
    <w:rsid w:val="00C21193"/>
    <w:rsid w:val="00C23E39"/>
    <w:rsid w:val="00C64211"/>
    <w:rsid w:val="00C6749E"/>
    <w:rsid w:val="00C75BC4"/>
    <w:rsid w:val="00CA5DAC"/>
    <w:rsid w:val="00CC1EBA"/>
    <w:rsid w:val="00CC61BD"/>
    <w:rsid w:val="00CF03C5"/>
    <w:rsid w:val="00CF7A8E"/>
    <w:rsid w:val="00D02E5C"/>
    <w:rsid w:val="00D63B57"/>
    <w:rsid w:val="00D705F5"/>
    <w:rsid w:val="00D8691A"/>
    <w:rsid w:val="00DB5228"/>
    <w:rsid w:val="00DE5A80"/>
    <w:rsid w:val="00DF2AA3"/>
    <w:rsid w:val="00DF3C2F"/>
    <w:rsid w:val="00E17CB8"/>
    <w:rsid w:val="00E43B40"/>
    <w:rsid w:val="00E6792A"/>
    <w:rsid w:val="00E7027C"/>
    <w:rsid w:val="00E72E91"/>
    <w:rsid w:val="00EC080F"/>
    <w:rsid w:val="00EC4BEA"/>
    <w:rsid w:val="00EC4F32"/>
    <w:rsid w:val="00EC5088"/>
    <w:rsid w:val="00EC600A"/>
    <w:rsid w:val="00ED3EA2"/>
    <w:rsid w:val="00EE1F43"/>
    <w:rsid w:val="00EF09B0"/>
    <w:rsid w:val="00F03B8A"/>
    <w:rsid w:val="00F067F3"/>
    <w:rsid w:val="00F31C9A"/>
    <w:rsid w:val="00F427D5"/>
    <w:rsid w:val="00F925C3"/>
    <w:rsid w:val="00F96E4E"/>
    <w:rsid w:val="00F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860A24-3F65-4655-BC59-6CB3F779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E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C75B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7C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52BF"/>
    <w:pPr>
      <w:keepNext/>
      <w:keepLines/>
      <w:spacing w:before="200"/>
      <w:outlineLvl w:val="2"/>
    </w:pPr>
    <w:rPr>
      <w:rFonts w:ascii="Cambria" w:hAnsi="Cambria" w:cs="Mangal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6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3060A"/>
  </w:style>
  <w:style w:type="character" w:styleId="Hyperlink">
    <w:name w:val="Hyperlink"/>
    <w:uiPriority w:val="99"/>
    <w:rsid w:val="0013060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83428"/>
    <w:pPr>
      <w:ind w:left="240"/>
    </w:pPr>
  </w:style>
  <w:style w:type="paragraph" w:styleId="FootnoteText">
    <w:name w:val="footnote text"/>
    <w:basedOn w:val="Normal"/>
    <w:semiHidden/>
    <w:rsid w:val="00D705F5"/>
    <w:rPr>
      <w:sz w:val="20"/>
      <w:szCs w:val="20"/>
    </w:rPr>
  </w:style>
  <w:style w:type="character" w:styleId="FootnoteReference">
    <w:name w:val="footnote reference"/>
    <w:semiHidden/>
    <w:rsid w:val="00D705F5"/>
    <w:rPr>
      <w:vertAlign w:val="superscript"/>
    </w:rPr>
  </w:style>
  <w:style w:type="paragraph" w:styleId="BalloonText">
    <w:name w:val="Balloon Text"/>
    <w:basedOn w:val="Normal"/>
    <w:link w:val="BalloonTextChar"/>
    <w:rsid w:val="00BF2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2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2B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52B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2B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52BF"/>
    <w:rPr>
      <w:sz w:val="24"/>
      <w:szCs w:val="24"/>
    </w:rPr>
  </w:style>
  <w:style w:type="character" w:customStyle="1" w:styleId="Heading3Char">
    <w:name w:val="Heading 3 Char"/>
    <w:link w:val="Heading3"/>
    <w:semiHidden/>
    <w:rsid w:val="004B52BF"/>
    <w:rPr>
      <w:rFonts w:ascii="Cambria" w:eastAsia="Times New Roman" w:hAnsi="Cambria" w:cs="Mangal"/>
      <w:b/>
      <w:bCs/>
      <w:color w:val="4F81BD"/>
      <w:sz w:val="24"/>
      <w:szCs w:val="24"/>
    </w:rPr>
  </w:style>
  <w:style w:type="paragraph" w:styleId="BodyText">
    <w:name w:val="Body Text"/>
    <w:basedOn w:val="Normal"/>
    <w:link w:val="BodyTextChar"/>
    <w:rsid w:val="003B3D5A"/>
    <w:pPr>
      <w:spacing w:before="240"/>
      <w:ind w:left="576"/>
      <w:jc w:val="both"/>
    </w:pPr>
    <w:rPr>
      <w:rFonts w:ascii="Arial" w:hAnsi="Arial" w:cs="Arial"/>
      <w:lang w:val="en-US" w:eastAsia="en-US"/>
    </w:rPr>
  </w:style>
  <w:style w:type="character" w:customStyle="1" w:styleId="BodyTextChar">
    <w:name w:val="Body Text Char"/>
    <w:link w:val="BodyText"/>
    <w:rsid w:val="003B3D5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mal\Desktop\QABook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46BE-F051-4BC7-ABD2-FAD3443E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QABook1</Template>
  <TotalTime>1</TotalTime>
  <Pages>18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NMQA Ltd.</Company>
  <LinksUpToDate>false</LinksUpToDate>
  <CharactersWithSpaces>12753</CharactersWithSpaces>
  <SharedDoc>false</SharedDoc>
  <HLinks>
    <vt:vector size="6" baseType="variant"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_Toc422578374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Kamal</dc:creator>
  <cp:keywords/>
  <cp:lastModifiedBy>David Kamal</cp:lastModifiedBy>
  <cp:revision>3</cp:revision>
  <dcterms:created xsi:type="dcterms:W3CDTF">2015-06-22T22:36:00Z</dcterms:created>
  <dcterms:modified xsi:type="dcterms:W3CDTF">2015-06-22T22:37:00Z</dcterms:modified>
</cp:coreProperties>
</file>